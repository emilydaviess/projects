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147EEB65" w14:textId="77777777" w:rsidTr="00A253A9">
        <w:tc>
          <w:tcPr>
            <w:tcW w:w="5412" w:type="dxa"/>
            <w:tcMar>
              <w:left w:w="115" w:type="dxa"/>
              <w:right w:w="115" w:type="dxa"/>
            </w:tcMar>
          </w:tcPr>
          <w:sdt>
            <w:sdtPr>
              <w:alias w:val="Enter company name:"/>
              <w:tag w:val="Enter company name:"/>
              <w:id w:val="241333376"/>
              <w:placeholder>
                <w:docPart w:val="886A8E54CE5A499AB7AADF1615F1FCCF"/>
              </w:placeholder>
              <w:dataBinding w:prefixMappings="xmlns:ns0='http://schemas.openxmlformats.org/officeDocument/2006/extended-properties'" w:xpath="/ns0:Properties[1]/ns0:Company[1]" w:storeItemID="{6668398D-A668-4E3E-A5EB-62B293D839F1}"/>
              <w15:appearance w15:val="hidden"/>
              <w:text w:multiLine="1"/>
            </w:sdtPr>
            <w:sdtEndPr/>
            <w:sdtContent>
              <w:p w14:paraId="5431FA7C" w14:textId="35806C5D" w:rsidR="000B17E1" w:rsidRPr="00F35B85" w:rsidRDefault="00F9600E" w:rsidP="00F35B85">
                <w:pPr>
                  <w:pStyle w:val="Heading1"/>
                </w:pPr>
                <w:r>
                  <w:t>Yard</w:t>
                </w:r>
              </w:p>
            </w:sdtContent>
          </w:sdt>
          <w:p w14:paraId="1C635532" w14:textId="559D6D41" w:rsidR="000B17E1" w:rsidRDefault="00F9600E">
            <w:pPr>
              <w:pStyle w:val="Slogan"/>
            </w:pPr>
            <w:r>
              <w:t>emily.davies@yarddigital.com</w:t>
            </w:r>
          </w:p>
          <w:sdt>
            <w:sdtPr>
              <w:alias w:val="Enter company address:"/>
              <w:tag w:val="Enter company address:"/>
              <w:id w:val="241333393"/>
              <w:placeholder>
                <w:docPart w:val="30013C8E8DA1460ABF759D44CFACE907"/>
              </w:placeholder>
              <w:dataBinding w:prefixMappings="xmlns:ns0='http://schemas.microsoft.com/office/2006/coverPageProps'" w:xpath="/ns0:CoverPageProperties[1]/ns0:CompanyAddress[1]" w:storeItemID="{55AF091B-3C7A-41E3-B477-F2FDAA23CFDA}"/>
              <w15:appearance w15:val="hidden"/>
              <w:text w:multiLine="1"/>
            </w:sdtPr>
            <w:sdtEndPr/>
            <w:sdtContent>
              <w:p w14:paraId="29C81317" w14:textId="312F97B1" w:rsidR="000B17E1" w:rsidRDefault="00F9600E" w:rsidP="00F8619B">
                <w:r>
                  <w:t xml:space="preserve">45 </w:t>
                </w:r>
                <w:proofErr w:type="spellStart"/>
                <w:r>
                  <w:t>Carn</w:t>
                </w:r>
                <w:proofErr w:type="spellEnd"/>
                <w:r>
                  <w:t xml:space="preserve"> </w:t>
                </w:r>
                <w:proofErr w:type="spellStart"/>
                <w:r>
                  <w:t>Celyn</w:t>
                </w:r>
                <w:proofErr w:type="spellEnd"/>
                <w:r>
                  <w:t xml:space="preserve">, </w:t>
                </w:r>
                <w:proofErr w:type="spellStart"/>
                <w:r>
                  <w:t>Beddau</w:t>
                </w:r>
                <w:proofErr w:type="spellEnd"/>
                <w:r>
                  <w:t xml:space="preserve"> CF382DN</w:t>
                </w:r>
              </w:p>
            </w:sdtContent>
          </w:sdt>
          <w:p w14:paraId="0BB0BEFD" w14:textId="6083B27E" w:rsidR="000B17E1" w:rsidRDefault="00366213" w:rsidP="00F8619B">
            <w:sdt>
              <w:sdtPr>
                <w:alias w:val="Phone:"/>
                <w:tag w:val="Phone:"/>
                <w:id w:val="-1328971750"/>
                <w:placeholder>
                  <w:docPart w:val="B161405F3D9745C5B72E6615B3007345"/>
                </w:placeholder>
                <w:temporary/>
                <w:showingPlcHdr/>
                <w15:appearance w15:val="hidden"/>
              </w:sdtPr>
              <w:sdtEndPr/>
              <w:sdtContent>
                <w:r w:rsidR="00F75FAE">
                  <w:t>Phone</w:t>
                </w:r>
              </w:sdtContent>
            </w:sdt>
            <w:r w:rsidR="00A253A9">
              <w:t>:</w:t>
            </w:r>
            <w:r w:rsidR="006B4C5A">
              <w:t xml:space="preserve"> </w:t>
            </w:r>
            <w:sdt>
              <w:sdtPr>
                <w:alias w:val="Enter company phone:"/>
                <w:tag w:val="Enter company phone:"/>
                <w:id w:val="241333419"/>
                <w:placeholder>
                  <w:docPart w:val="43802B73C6174CF5A48E11D5FF42C65C"/>
                </w:placeholder>
                <w:dataBinding w:prefixMappings="xmlns:ns0='http://schemas.microsoft.com/office/2006/coverPageProps'" w:xpath="/ns0:CoverPageProperties[1]/ns0:CompanyPhone[1]" w:storeItemID="{55AF091B-3C7A-41E3-B477-F2FDAA23CFDA}"/>
                <w15:appearance w15:val="hidden"/>
                <w:text w:multiLine="1"/>
              </w:sdtPr>
              <w:sdtEndPr/>
              <w:sdtContent>
                <w:r w:rsidR="00F9600E">
                  <w:t>07816609858</w:t>
                </w:r>
              </w:sdtContent>
            </w:sdt>
          </w:p>
        </w:tc>
        <w:tc>
          <w:tcPr>
            <w:tcW w:w="5388" w:type="dxa"/>
            <w:tcMar>
              <w:left w:w="0" w:type="dxa"/>
              <w:right w:w="0" w:type="dxa"/>
            </w:tcMar>
          </w:tcPr>
          <w:p w14:paraId="169B9A19" w14:textId="77777777" w:rsidR="003A1A47" w:rsidRPr="00F35B85" w:rsidRDefault="00366213" w:rsidP="00F35B85">
            <w:pPr>
              <w:pStyle w:val="Title"/>
            </w:pPr>
            <w:sdt>
              <w:sdtPr>
                <w:alias w:val="Enter invoice title:"/>
                <w:tag w:val="Enter invoice title:"/>
                <w:id w:val="1393166117"/>
                <w:placeholder>
                  <w:docPart w:val="0FE1A8C860EE4C91A4A09B31CBD582D7"/>
                </w:placeholder>
                <w:temporary/>
                <w:showingPlcHdr/>
                <w15:appearance w15:val="hidden"/>
              </w:sdtPr>
              <w:sdtEndPr/>
              <w:sdtContent>
                <w:r w:rsidR="003A1A47" w:rsidRPr="00F35B85">
                  <w:t>INVOICE</w:t>
                </w:r>
              </w:sdtContent>
            </w:sdt>
          </w:p>
          <w:p w14:paraId="6A736EAC" w14:textId="5F1FC1B1" w:rsidR="003A1A47" w:rsidRPr="00B1432F" w:rsidRDefault="00366213" w:rsidP="00B1432F">
            <w:pPr>
              <w:pStyle w:val="Heading2"/>
            </w:pPr>
            <w:sdt>
              <w:sdtPr>
                <w:alias w:val="Invoice:"/>
                <w:tag w:val="Invoice:"/>
                <w:id w:val="1247303039"/>
                <w:placeholder>
                  <w:docPart w:val="750ED499B2194978B0DB1FDCCDDBA716"/>
                </w:placeholder>
                <w:temporary/>
                <w:showingPlcHdr/>
                <w15:appearance w15:val="hidden"/>
              </w:sdtPr>
              <w:sdtEndPr/>
              <w:sdtContent>
                <w:r w:rsidR="003A1A47" w:rsidRPr="00B1432F">
                  <w:t>Invoice</w:t>
                </w:r>
              </w:sdtContent>
            </w:sdt>
            <w:r w:rsidR="003A1A47" w:rsidRPr="00B1432F">
              <w:t xml:space="preserve"> #</w:t>
            </w:r>
            <w:r w:rsidR="00D67C92">
              <w:t>001</w:t>
            </w:r>
          </w:p>
          <w:p w14:paraId="6969A229" w14:textId="0111A732" w:rsidR="000B17E1" w:rsidRDefault="00366213" w:rsidP="003A1A47">
            <w:pPr>
              <w:pStyle w:val="Heading2"/>
            </w:pPr>
            <w:sdt>
              <w:sdtPr>
                <w:alias w:val="Date:"/>
                <w:tag w:val="Date:"/>
                <w:id w:val="-14149049"/>
                <w:placeholder>
                  <w:docPart w:val="AC0C8FE25C884991A32FDC0F8D14E13D"/>
                </w:placeholder>
                <w:temporary/>
                <w:showingPlcHdr/>
                <w15:appearance w15:val="hidden"/>
              </w:sdtPr>
              <w:sdtEndPr/>
              <w:sdtContent>
                <w:r w:rsidR="003A1A47" w:rsidRPr="00B1432F">
                  <w:t>Date</w:t>
                </w:r>
              </w:sdtContent>
            </w:sdt>
            <w:r w:rsidR="003A1A47" w:rsidRPr="00B1432F">
              <w:t xml:space="preserve">: </w:t>
            </w:r>
            <w:r w:rsidR="00D67C92">
              <w:t>23/02/2020</w:t>
            </w:r>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082CB6EB"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641935C4" w14:textId="77777777" w:rsidR="000B17E1" w:rsidRPr="00B1432F" w:rsidRDefault="00366213" w:rsidP="00B1432F">
            <w:pPr>
              <w:pStyle w:val="Heading3"/>
              <w:outlineLvl w:val="2"/>
            </w:pPr>
            <w:sdt>
              <w:sdtPr>
                <w:alias w:val="To:"/>
                <w:tag w:val="To:"/>
                <w:id w:val="-1751190371"/>
                <w:placeholder>
                  <w:docPart w:val="4AD71AFE5B6B43279B6933E8C21E3CA8"/>
                </w:placeholder>
                <w:temporary/>
                <w:showingPlcHdr/>
                <w15:appearance w15:val="hidden"/>
              </w:sdtPr>
              <w:sdtEndPr/>
              <w:sdtContent>
                <w:r w:rsidR="00E01E7E" w:rsidRPr="00B1432F">
                  <w:t>To:</w:t>
                </w:r>
              </w:sdtContent>
            </w:sdt>
          </w:p>
          <w:p w14:paraId="713B143A" w14:textId="77777777" w:rsidR="00F9600E" w:rsidRDefault="00F9600E" w:rsidP="00F9600E">
            <w:r>
              <w:rPr>
                <w:rFonts w:ascii="Arial" w:hAnsi="Arial"/>
                <w:color w:val="000000"/>
                <w:sz w:val="23"/>
                <w:szCs w:val="23"/>
                <w:shd w:val="clear" w:color="auto" w:fill="F1F0F0"/>
              </w:rPr>
              <w:t>People and Work</w:t>
            </w:r>
          </w:p>
          <w:p w14:paraId="7E2859C2" w14:textId="44DFAE01" w:rsidR="000B17E1" w:rsidRDefault="00D67C92" w:rsidP="00F8619B">
            <w:r>
              <w:t>Unit 1</w:t>
            </w:r>
          </w:p>
          <w:p w14:paraId="6D085F0F" w14:textId="6E0179B2" w:rsidR="000B17E1" w:rsidRDefault="00D67C92" w:rsidP="00F8619B">
            <w:pPr>
              <w:rPr>
                <w:bCs w:val="0"/>
              </w:rPr>
            </w:pPr>
            <w:r>
              <w:t>Sovereign Court</w:t>
            </w:r>
          </w:p>
          <w:p w14:paraId="49A69162" w14:textId="5B762511" w:rsidR="00D67C92" w:rsidRDefault="00D67C92" w:rsidP="00F8619B">
            <w:r>
              <w:t>Sterling Drive</w:t>
            </w:r>
          </w:p>
          <w:p w14:paraId="7533BEC1" w14:textId="36085A8A" w:rsidR="000B17E1" w:rsidRDefault="00D67C92" w:rsidP="00F8619B">
            <w:pPr>
              <w:rPr>
                <w:bCs w:val="0"/>
              </w:rPr>
            </w:pPr>
            <w:r>
              <w:t>Llantrisant</w:t>
            </w:r>
          </w:p>
          <w:p w14:paraId="5D29D923" w14:textId="39F17E81" w:rsidR="000B17E1" w:rsidRDefault="00D67C92" w:rsidP="00D67C92">
            <w:r>
              <w:t>CF72 8YX</w:t>
            </w:r>
          </w:p>
        </w:tc>
        <w:tc>
          <w:tcPr>
            <w:tcW w:w="5400" w:type="dxa"/>
          </w:tcPr>
          <w:p w14:paraId="070C913E" w14:textId="63D4148D" w:rsidR="000B17E1" w:rsidRDefault="000B17E1" w:rsidP="00F8619B"/>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620A62D7" w14:textId="77777777" w:rsidTr="00A253A9">
        <w:trPr>
          <w:trHeight w:val="864"/>
        </w:trPr>
        <w:tc>
          <w:tcPr>
            <w:tcW w:w="10800" w:type="dxa"/>
            <w:tcMar>
              <w:top w:w="72" w:type="dxa"/>
              <w:left w:w="115" w:type="dxa"/>
              <w:right w:w="115" w:type="dxa"/>
            </w:tcMar>
          </w:tcPr>
          <w:p w14:paraId="3671FC1C" w14:textId="5708B462" w:rsidR="00856D18" w:rsidRDefault="00D67C92" w:rsidP="00B1432F">
            <w:pPr>
              <w:pStyle w:val="Heading3"/>
            </w:pPr>
            <w:r>
              <w:t>Invoice for services rendered</w:t>
            </w:r>
          </w:p>
          <w:p w14:paraId="4DE1947D" w14:textId="7DAEA7A7" w:rsidR="0070247A" w:rsidRDefault="00D67C92" w:rsidP="0070247A">
            <w:r>
              <w:t xml:space="preserve">Supporting the </w:t>
            </w:r>
            <w:bookmarkStart w:id="0" w:name="_GoBack"/>
            <w:bookmarkEnd w:id="0"/>
            <w:r>
              <w:t>Girls in Tech weekend by providing mentorship</w:t>
            </w:r>
          </w:p>
        </w:tc>
      </w:tr>
    </w:tbl>
    <w:p w14:paraId="0A80386D" w14:textId="77777777"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2ADC4A1D"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74017394" w14:textId="77777777" w:rsidR="000B17E1" w:rsidRDefault="00366213" w:rsidP="00B62E08">
            <w:pPr>
              <w:pStyle w:val="Heading4"/>
              <w:outlineLvl w:val="3"/>
            </w:pPr>
            <w:sdt>
              <w:sdtPr>
                <w:alias w:val="Quantity:"/>
                <w:tag w:val="Quantity:"/>
                <w:id w:val="-1508984698"/>
                <w:placeholder>
                  <w:docPart w:val="E04D169BC0CD4F4681D866A3C3F74565"/>
                </w:placeholder>
                <w:temporary/>
                <w:showingPlcHdr/>
                <w15:appearance w15:val="hidden"/>
              </w:sdtPr>
              <w:sdtEndPr/>
              <w:sdtContent>
                <w:r w:rsidR="00710955">
                  <w:t>QUANTITY</w:t>
                </w:r>
              </w:sdtContent>
            </w:sdt>
          </w:p>
        </w:tc>
        <w:tc>
          <w:tcPr>
            <w:tcW w:w="5667" w:type="dxa"/>
          </w:tcPr>
          <w:p w14:paraId="76BBE7A1" w14:textId="77777777" w:rsidR="000B17E1" w:rsidRDefault="00366213" w:rsidP="00B62E08">
            <w:pPr>
              <w:pStyle w:val="Heading4"/>
              <w:outlineLvl w:val="3"/>
            </w:pPr>
            <w:sdt>
              <w:sdtPr>
                <w:alias w:val="Description:"/>
                <w:tag w:val="Description:"/>
                <w:id w:val="248772286"/>
                <w:placeholder>
                  <w:docPart w:val="D78885EC8E7544ACB2EB0C85B9B05A0C"/>
                </w:placeholder>
                <w:temporary/>
                <w:showingPlcHdr/>
                <w15:appearance w15:val="hidden"/>
              </w:sdtPr>
              <w:sdtEndPr/>
              <w:sdtContent>
                <w:r w:rsidR="00710955">
                  <w:t>DESCRIPTION</w:t>
                </w:r>
              </w:sdtContent>
            </w:sdt>
          </w:p>
        </w:tc>
        <w:tc>
          <w:tcPr>
            <w:tcW w:w="1530" w:type="dxa"/>
          </w:tcPr>
          <w:p w14:paraId="21B1F6DD" w14:textId="77777777" w:rsidR="000B17E1" w:rsidRDefault="00366213" w:rsidP="00B62E08">
            <w:pPr>
              <w:pStyle w:val="Heading4"/>
              <w:outlineLvl w:val="3"/>
            </w:pPr>
            <w:sdt>
              <w:sdtPr>
                <w:alias w:val="Unit price:"/>
                <w:tag w:val="Unit price:"/>
                <w:id w:val="1023050660"/>
                <w:placeholder>
                  <w:docPart w:val="ADB3DED115C644B7992435ED77809D53"/>
                </w:placeholder>
                <w:temporary/>
                <w:showingPlcHdr/>
                <w15:appearance w15:val="hidden"/>
              </w:sdtPr>
              <w:sdtEndPr/>
              <w:sdtContent>
                <w:r w:rsidR="00710955">
                  <w:t>UNIT PRICE</w:t>
                </w:r>
              </w:sdtContent>
            </w:sdt>
          </w:p>
        </w:tc>
        <w:tc>
          <w:tcPr>
            <w:tcW w:w="1705" w:type="dxa"/>
          </w:tcPr>
          <w:p w14:paraId="43583B00" w14:textId="77777777" w:rsidR="000B17E1" w:rsidRDefault="00366213" w:rsidP="00B62E08">
            <w:pPr>
              <w:pStyle w:val="Heading4"/>
              <w:outlineLvl w:val="3"/>
            </w:pPr>
            <w:sdt>
              <w:sdtPr>
                <w:alias w:val="Total:"/>
                <w:tag w:val="Total:"/>
                <w:id w:val="464622556"/>
                <w:placeholder>
                  <w:docPart w:val="F87B2E94EADE4E9D98F12F6C6C4560AC"/>
                </w:placeholder>
                <w:temporary/>
                <w:showingPlcHdr/>
                <w15:appearance w15:val="hidden"/>
              </w:sdtPr>
              <w:sdtEndPr/>
              <w:sdtContent>
                <w:r w:rsidR="00710955">
                  <w:t>TOTAL</w:t>
                </w:r>
              </w:sdtContent>
            </w:sdt>
          </w:p>
        </w:tc>
      </w:tr>
      <w:tr w:rsidR="000B17E1" w14:paraId="38B89954" w14:textId="77777777" w:rsidTr="009A090A">
        <w:tc>
          <w:tcPr>
            <w:tcW w:w="1888" w:type="dxa"/>
          </w:tcPr>
          <w:p w14:paraId="60140F94" w14:textId="7AFECC8D" w:rsidR="000B17E1" w:rsidRDefault="00F9600E" w:rsidP="009A090A">
            <w:r>
              <w:t>2</w:t>
            </w:r>
          </w:p>
        </w:tc>
        <w:tc>
          <w:tcPr>
            <w:tcW w:w="5667" w:type="dxa"/>
          </w:tcPr>
          <w:p w14:paraId="7CA680D2" w14:textId="0138D2E9" w:rsidR="000B17E1" w:rsidRPr="009C4DBD" w:rsidRDefault="00D67C92" w:rsidP="009A090A">
            <w:r>
              <w:t>Mentorship daily rate</w:t>
            </w:r>
          </w:p>
        </w:tc>
        <w:tc>
          <w:tcPr>
            <w:tcW w:w="1530" w:type="dxa"/>
          </w:tcPr>
          <w:p w14:paraId="1AA8F340" w14:textId="4F9B2A2E" w:rsidR="000B17E1" w:rsidRDefault="00D67C92" w:rsidP="009A090A">
            <w:pPr>
              <w:jc w:val="right"/>
            </w:pPr>
            <w:r>
              <w:t>£150.00</w:t>
            </w:r>
          </w:p>
        </w:tc>
        <w:tc>
          <w:tcPr>
            <w:tcW w:w="1705" w:type="dxa"/>
          </w:tcPr>
          <w:p w14:paraId="5E889492" w14:textId="16901169" w:rsidR="000B17E1" w:rsidRDefault="00F9600E" w:rsidP="009A090A">
            <w:pPr>
              <w:jc w:val="right"/>
            </w:pPr>
            <w:r>
              <w:t>£300</w:t>
            </w: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68877E0F" w14:textId="77777777" w:rsidTr="009A090A">
        <w:trPr>
          <w:trHeight w:val="144"/>
        </w:trPr>
        <w:sdt>
          <w:sdtPr>
            <w:alias w:val="Total due:"/>
            <w:tag w:val="Total due:"/>
            <w:id w:val="-1162542090"/>
            <w:placeholder>
              <w:docPart w:val="4F8C1D9CF7C54EB1887D462C37D0265D"/>
            </w:placeholder>
            <w:temporary/>
            <w:showingPlcHdr/>
            <w15:appearance w15:val="hidden"/>
          </w:sdtPr>
          <w:sdtEndPr/>
          <w:sdtContent>
            <w:tc>
              <w:tcPr>
                <w:tcW w:w="3330" w:type="dxa"/>
                <w:tcBorders>
                  <w:top w:val="nil"/>
                  <w:left w:val="nil"/>
                  <w:bottom w:val="nil"/>
                </w:tcBorders>
              </w:tcPr>
              <w:p w14:paraId="281353C5" w14:textId="77777777" w:rsidR="004F72C5" w:rsidRDefault="004F72C5" w:rsidP="008A78EB">
                <w:pPr>
                  <w:pStyle w:val="Heading5"/>
                </w:pPr>
                <w:r>
                  <w:t>TOTAL DUE</w:t>
                </w:r>
              </w:p>
            </w:tc>
          </w:sdtContent>
        </w:sdt>
        <w:tc>
          <w:tcPr>
            <w:tcW w:w="1711" w:type="dxa"/>
          </w:tcPr>
          <w:p w14:paraId="08816EE2" w14:textId="45EC05C4" w:rsidR="004F72C5" w:rsidRPr="002E3D51" w:rsidRDefault="00D67C92" w:rsidP="009A090A">
            <w:pPr>
              <w:jc w:val="right"/>
            </w:pPr>
            <w:r>
              <w:t>£</w:t>
            </w:r>
            <w:r w:rsidR="00F9600E">
              <w:t>300</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4EDEB7BD"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14:paraId="30FBFADD" w14:textId="3FE02366" w:rsidR="00184E25" w:rsidRDefault="00D67C92" w:rsidP="00184E25">
            <w:pPr>
              <w:rPr>
                <w:bCs w:val="0"/>
              </w:rPr>
            </w:pPr>
            <w:r>
              <w:t>Please pay via bank transfer to:</w:t>
            </w:r>
          </w:p>
          <w:p w14:paraId="14BAD793" w14:textId="634DBC2A" w:rsidR="00D67C92" w:rsidRDefault="00D67C92" w:rsidP="00184E25">
            <w:pPr>
              <w:rPr>
                <w:bCs w:val="0"/>
              </w:rPr>
            </w:pPr>
            <w:proofErr w:type="spellStart"/>
            <w:r>
              <w:t>Mr</w:t>
            </w:r>
            <w:proofErr w:type="spellEnd"/>
            <w:r>
              <w:t xml:space="preserve"> </w:t>
            </w:r>
            <w:r w:rsidR="003C3979">
              <w:t>I M Job</w:t>
            </w:r>
          </w:p>
          <w:p w14:paraId="79388A57" w14:textId="2DE5C57A" w:rsidR="00D67C92" w:rsidRDefault="00D67C92" w:rsidP="00184E25">
            <w:pPr>
              <w:rPr>
                <w:bCs w:val="0"/>
              </w:rPr>
            </w:pPr>
            <w:r>
              <w:t>HSBC</w:t>
            </w:r>
          </w:p>
          <w:p w14:paraId="1B273FE2" w14:textId="54A23980" w:rsidR="00D67C92" w:rsidRDefault="00D67C92" w:rsidP="00184E25">
            <w:pPr>
              <w:rPr>
                <w:bCs w:val="0"/>
              </w:rPr>
            </w:pPr>
            <w:r>
              <w:t xml:space="preserve">Acc: </w:t>
            </w:r>
            <w:r w:rsidR="00F9600E">
              <w:t>91313444</w:t>
            </w:r>
          </w:p>
          <w:p w14:paraId="4DD3BBF6" w14:textId="4EE706A0" w:rsidR="00184E25" w:rsidRDefault="00D67C92" w:rsidP="00D67C92">
            <w:r>
              <w:t xml:space="preserve">Sort Code: </w:t>
            </w:r>
            <w:r w:rsidR="00F9600E">
              <w:t>40</w:t>
            </w:r>
            <w:r w:rsidR="003C3979">
              <w:t>-</w:t>
            </w:r>
            <w:r w:rsidR="00F9600E">
              <w:t>11</w:t>
            </w:r>
            <w:r w:rsidR="003C3979">
              <w:t>-00</w:t>
            </w:r>
          </w:p>
        </w:tc>
      </w:tr>
      <w:tr w:rsidR="00184E25" w:rsidRPr="005524FD" w14:paraId="7A41F7E6" w14:textId="77777777" w:rsidTr="007A007B">
        <w:tc>
          <w:tcPr>
            <w:tcW w:w="10790" w:type="dxa"/>
          </w:tcPr>
          <w:p w14:paraId="513BB2AA" w14:textId="3DD622E4" w:rsidR="00184E25" w:rsidRPr="005524FD" w:rsidRDefault="00D67C92" w:rsidP="005524FD">
            <w:pPr>
              <w:pStyle w:val="Heading4"/>
              <w:outlineLvl w:val="3"/>
            </w:pPr>
            <w:r>
              <w:t>Thank you</w:t>
            </w:r>
          </w:p>
        </w:tc>
      </w:tr>
    </w:tbl>
    <w:p w14:paraId="4FD03215"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A375B" w14:textId="77777777" w:rsidR="00366213" w:rsidRDefault="00366213" w:rsidP="00602102">
      <w:r>
        <w:separator/>
      </w:r>
    </w:p>
  </w:endnote>
  <w:endnote w:type="continuationSeparator" w:id="0">
    <w:p w14:paraId="2EE97067" w14:textId="77777777" w:rsidR="00366213" w:rsidRDefault="00366213"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A1217" w14:textId="77777777" w:rsidR="00366213" w:rsidRDefault="00366213" w:rsidP="00602102">
      <w:r>
        <w:separator/>
      </w:r>
    </w:p>
  </w:footnote>
  <w:footnote w:type="continuationSeparator" w:id="0">
    <w:p w14:paraId="59EF25B0" w14:textId="77777777" w:rsidR="00366213" w:rsidRDefault="00366213"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92"/>
    <w:rsid w:val="00044386"/>
    <w:rsid w:val="00074F96"/>
    <w:rsid w:val="000B17E1"/>
    <w:rsid w:val="000D0754"/>
    <w:rsid w:val="000F4DBE"/>
    <w:rsid w:val="00160348"/>
    <w:rsid w:val="00184E25"/>
    <w:rsid w:val="001B5363"/>
    <w:rsid w:val="001E0FD3"/>
    <w:rsid w:val="002E3D51"/>
    <w:rsid w:val="002F4BA1"/>
    <w:rsid w:val="0031549A"/>
    <w:rsid w:val="00362932"/>
    <w:rsid w:val="00366213"/>
    <w:rsid w:val="00381330"/>
    <w:rsid w:val="003A1A47"/>
    <w:rsid w:val="003C3979"/>
    <w:rsid w:val="003C59AE"/>
    <w:rsid w:val="0042240B"/>
    <w:rsid w:val="0043168A"/>
    <w:rsid w:val="00464C82"/>
    <w:rsid w:val="004F72C5"/>
    <w:rsid w:val="005272A2"/>
    <w:rsid w:val="005524FD"/>
    <w:rsid w:val="00584658"/>
    <w:rsid w:val="005964BE"/>
    <w:rsid w:val="005A5308"/>
    <w:rsid w:val="005C5B97"/>
    <w:rsid w:val="00602102"/>
    <w:rsid w:val="00623975"/>
    <w:rsid w:val="006479CF"/>
    <w:rsid w:val="006B1498"/>
    <w:rsid w:val="006B4C5A"/>
    <w:rsid w:val="0070247A"/>
    <w:rsid w:val="007034AB"/>
    <w:rsid w:val="00710955"/>
    <w:rsid w:val="0078217D"/>
    <w:rsid w:val="007A007B"/>
    <w:rsid w:val="007C601A"/>
    <w:rsid w:val="00820B2B"/>
    <w:rsid w:val="00856D18"/>
    <w:rsid w:val="00864A39"/>
    <w:rsid w:val="00870088"/>
    <w:rsid w:val="008773FD"/>
    <w:rsid w:val="00882C99"/>
    <w:rsid w:val="008C793D"/>
    <w:rsid w:val="008F6A9F"/>
    <w:rsid w:val="0094399F"/>
    <w:rsid w:val="009538CD"/>
    <w:rsid w:val="009A090A"/>
    <w:rsid w:val="009C13BA"/>
    <w:rsid w:val="009C4DBD"/>
    <w:rsid w:val="009D13FC"/>
    <w:rsid w:val="00A1405C"/>
    <w:rsid w:val="00A253A9"/>
    <w:rsid w:val="00A4589C"/>
    <w:rsid w:val="00A94A24"/>
    <w:rsid w:val="00AF2058"/>
    <w:rsid w:val="00B1432F"/>
    <w:rsid w:val="00B15E47"/>
    <w:rsid w:val="00B51AAA"/>
    <w:rsid w:val="00B62E08"/>
    <w:rsid w:val="00BD12C5"/>
    <w:rsid w:val="00C74709"/>
    <w:rsid w:val="00CA46F2"/>
    <w:rsid w:val="00CD319D"/>
    <w:rsid w:val="00CD7C08"/>
    <w:rsid w:val="00D37145"/>
    <w:rsid w:val="00D456C2"/>
    <w:rsid w:val="00D60FC2"/>
    <w:rsid w:val="00D67C92"/>
    <w:rsid w:val="00E01E7E"/>
    <w:rsid w:val="00E11A1B"/>
    <w:rsid w:val="00E125CB"/>
    <w:rsid w:val="00E305D4"/>
    <w:rsid w:val="00EC04A5"/>
    <w:rsid w:val="00F2746D"/>
    <w:rsid w:val="00F35B85"/>
    <w:rsid w:val="00F75FAE"/>
    <w:rsid w:val="00F8619B"/>
    <w:rsid w:val="00F9600E"/>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6A608B9"/>
  <w15:docId w15:val="{199B5A10-6E8E-4410-960D-DA6169DA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u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u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u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u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u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u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u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u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u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u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u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u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u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u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u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u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u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u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u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u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u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u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u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u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u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u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u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u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08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thomas\AppData\Roaming\Microsoft\Templates\Simple%20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6A8E54CE5A499AB7AADF1615F1FCCF"/>
        <w:category>
          <w:name w:val="General"/>
          <w:gallery w:val="placeholder"/>
        </w:category>
        <w:types>
          <w:type w:val="bbPlcHdr"/>
        </w:types>
        <w:behaviors>
          <w:behavior w:val="content"/>
        </w:behaviors>
        <w:guid w:val="{82CE2523-E8BC-4ABB-AD4B-4335A6368AF2}"/>
      </w:docPartPr>
      <w:docPartBody>
        <w:p w:rsidR="009665D4" w:rsidRDefault="00D768EA">
          <w:pPr>
            <w:pStyle w:val="886A8E54CE5A499AB7AADF1615F1FCCF"/>
          </w:pPr>
          <w:r w:rsidRPr="00F35B85">
            <w:t>Company Name</w:t>
          </w:r>
        </w:p>
      </w:docPartBody>
    </w:docPart>
    <w:docPart>
      <w:docPartPr>
        <w:name w:val="30013C8E8DA1460ABF759D44CFACE907"/>
        <w:category>
          <w:name w:val="General"/>
          <w:gallery w:val="placeholder"/>
        </w:category>
        <w:types>
          <w:type w:val="bbPlcHdr"/>
        </w:types>
        <w:behaviors>
          <w:behavior w:val="content"/>
        </w:behaviors>
        <w:guid w:val="{B852DFCC-E90A-4CD0-85AE-191A85B0B906}"/>
      </w:docPartPr>
      <w:docPartBody>
        <w:p w:rsidR="009665D4" w:rsidRDefault="00D768EA">
          <w:pPr>
            <w:pStyle w:val="30013C8E8DA1460ABF759D44CFACE907"/>
          </w:pPr>
          <w:r>
            <w:t>Company Address</w:t>
          </w:r>
        </w:p>
      </w:docPartBody>
    </w:docPart>
    <w:docPart>
      <w:docPartPr>
        <w:name w:val="B161405F3D9745C5B72E6615B3007345"/>
        <w:category>
          <w:name w:val="General"/>
          <w:gallery w:val="placeholder"/>
        </w:category>
        <w:types>
          <w:type w:val="bbPlcHdr"/>
        </w:types>
        <w:behaviors>
          <w:behavior w:val="content"/>
        </w:behaviors>
        <w:guid w:val="{CC631411-D4E4-49C7-9F46-4DB5F467DDEA}"/>
      </w:docPartPr>
      <w:docPartBody>
        <w:p w:rsidR="009665D4" w:rsidRDefault="00D768EA">
          <w:pPr>
            <w:pStyle w:val="B161405F3D9745C5B72E6615B3007345"/>
          </w:pPr>
          <w:r>
            <w:t>Phone</w:t>
          </w:r>
        </w:p>
      </w:docPartBody>
    </w:docPart>
    <w:docPart>
      <w:docPartPr>
        <w:name w:val="43802B73C6174CF5A48E11D5FF42C65C"/>
        <w:category>
          <w:name w:val="General"/>
          <w:gallery w:val="placeholder"/>
        </w:category>
        <w:types>
          <w:type w:val="bbPlcHdr"/>
        </w:types>
        <w:behaviors>
          <w:behavior w:val="content"/>
        </w:behaviors>
        <w:guid w:val="{338388D5-C1CA-479F-8F8F-A6D3DB10BBAD}"/>
      </w:docPartPr>
      <w:docPartBody>
        <w:p w:rsidR="009665D4" w:rsidRDefault="00D768EA">
          <w:pPr>
            <w:pStyle w:val="43802B73C6174CF5A48E11D5FF42C65C"/>
          </w:pPr>
          <w:r>
            <w:t>Enter phone</w:t>
          </w:r>
        </w:p>
      </w:docPartBody>
    </w:docPart>
    <w:docPart>
      <w:docPartPr>
        <w:name w:val="0FE1A8C860EE4C91A4A09B31CBD582D7"/>
        <w:category>
          <w:name w:val="General"/>
          <w:gallery w:val="placeholder"/>
        </w:category>
        <w:types>
          <w:type w:val="bbPlcHdr"/>
        </w:types>
        <w:behaviors>
          <w:behavior w:val="content"/>
        </w:behaviors>
        <w:guid w:val="{CD5DF16C-9567-42CE-9EFC-CD89AA03A5C1}"/>
      </w:docPartPr>
      <w:docPartBody>
        <w:p w:rsidR="009665D4" w:rsidRDefault="00D768EA">
          <w:pPr>
            <w:pStyle w:val="0FE1A8C860EE4C91A4A09B31CBD582D7"/>
          </w:pPr>
          <w:r w:rsidRPr="00F35B85">
            <w:t>INVOICE</w:t>
          </w:r>
        </w:p>
      </w:docPartBody>
    </w:docPart>
    <w:docPart>
      <w:docPartPr>
        <w:name w:val="750ED499B2194978B0DB1FDCCDDBA716"/>
        <w:category>
          <w:name w:val="General"/>
          <w:gallery w:val="placeholder"/>
        </w:category>
        <w:types>
          <w:type w:val="bbPlcHdr"/>
        </w:types>
        <w:behaviors>
          <w:behavior w:val="content"/>
        </w:behaviors>
        <w:guid w:val="{64936AF5-354B-41BB-8DD3-7D66B0D75F38}"/>
      </w:docPartPr>
      <w:docPartBody>
        <w:p w:rsidR="009665D4" w:rsidRDefault="00D768EA">
          <w:pPr>
            <w:pStyle w:val="750ED499B2194978B0DB1FDCCDDBA716"/>
          </w:pPr>
          <w:r w:rsidRPr="00B1432F">
            <w:t>Invoice</w:t>
          </w:r>
        </w:p>
      </w:docPartBody>
    </w:docPart>
    <w:docPart>
      <w:docPartPr>
        <w:name w:val="AC0C8FE25C884991A32FDC0F8D14E13D"/>
        <w:category>
          <w:name w:val="General"/>
          <w:gallery w:val="placeholder"/>
        </w:category>
        <w:types>
          <w:type w:val="bbPlcHdr"/>
        </w:types>
        <w:behaviors>
          <w:behavior w:val="content"/>
        </w:behaviors>
        <w:guid w:val="{F34DAED2-6E23-42B4-8273-E8333B458475}"/>
      </w:docPartPr>
      <w:docPartBody>
        <w:p w:rsidR="009665D4" w:rsidRDefault="00D768EA">
          <w:pPr>
            <w:pStyle w:val="AC0C8FE25C884991A32FDC0F8D14E13D"/>
          </w:pPr>
          <w:r w:rsidRPr="00B1432F">
            <w:t>Date</w:t>
          </w:r>
        </w:p>
      </w:docPartBody>
    </w:docPart>
    <w:docPart>
      <w:docPartPr>
        <w:name w:val="4AD71AFE5B6B43279B6933E8C21E3CA8"/>
        <w:category>
          <w:name w:val="General"/>
          <w:gallery w:val="placeholder"/>
        </w:category>
        <w:types>
          <w:type w:val="bbPlcHdr"/>
        </w:types>
        <w:behaviors>
          <w:behavior w:val="content"/>
        </w:behaviors>
        <w:guid w:val="{7F2F899C-1DC2-47B3-A2D2-4B564BBE8973}"/>
      </w:docPartPr>
      <w:docPartBody>
        <w:p w:rsidR="009665D4" w:rsidRDefault="00D768EA">
          <w:pPr>
            <w:pStyle w:val="4AD71AFE5B6B43279B6933E8C21E3CA8"/>
          </w:pPr>
          <w:r w:rsidRPr="00B1432F">
            <w:t>To:</w:t>
          </w:r>
        </w:p>
      </w:docPartBody>
    </w:docPart>
    <w:docPart>
      <w:docPartPr>
        <w:name w:val="E04D169BC0CD4F4681D866A3C3F74565"/>
        <w:category>
          <w:name w:val="General"/>
          <w:gallery w:val="placeholder"/>
        </w:category>
        <w:types>
          <w:type w:val="bbPlcHdr"/>
        </w:types>
        <w:behaviors>
          <w:behavior w:val="content"/>
        </w:behaviors>
        <w:guid w:val="{F99F3970-DB5F-4444-B15C-FDC45031C16B}"/>
      </w:docPartPr>
      <w:docPartBody>
        <w:p w:rsidR="009665D4" w:rsidRDefault="00D768EA">
          <w:pPr>
            <w:pStyle w:val="E04D169BC0CD4F4681D866A3C3F74565"/>
          </w:pPr>
          <w:r>
            <w:t>QUANTITY</w:t>
          </w:r>
        </w:p>
      </w:docPartBody>
    </w:docPart>
    <w:docPart>
      <w:docPartPr>
        <w:name w:val="D78885EC8E7544ACB2EB0C85B9B05A0C"/>
        <w:category>
          <w:name w:val="General"/>
          <w:gallery w:val="placeholder"/>
        </w:category>
        <w:types>
          <w:type w:val="bbPlcHdr"/>
        </w:types>
        <w:behaviors>
          <w:behavior w:val="content"/>
        </w:behaviors>
        <w:guid w:val="{061D6A89-2C27-4AF2-BE8A-49DE33AC0696}"/>
      </w:docPartPr>
      <w:docPartBody>
        <w:p w:rsidR="009665D4" w:rsidRDefault="00D768EA">
          <w:pPr>
            <w:pStyle w:val="D78885EC8E7544ACB2EB0C85B9B05A0C"/>
          </w:pPr>
          <w:r>
            <w:t>DESCRIPTION</w:t>
          </w:r>
        </w:p>
      </w:docPartBody>
    </w:docPart>
    <w:docPart>
      <w:docPartPr>
        <w:name w:val="ADB3DED115C644B7992435ED77809D53"/>
        <w:category>
          <w:name w:val="General"/>
          <w:gallery w:val="placeholder"/>
        </w:category>
        <w:types>
          <w:type w:val="bbPlcHdr"/>
        </w:types>
        <w:behaviors>
          <w:behavior w:val="content"/>
        </w:behaviors>
        <w:guid w:val="{61977A7A-06A5-47A4-A877-CB5BC8CD2384}"/>
      </w:docPartPr>
      <w:docPartBody>
        <w:p w:rsidR="009665D4" w:rsidRDefault="00D768EA">
          <w:pPr>
            <w:pStyle w:val="ADB3DED115C644B7992435ED77809D53"/>
          </w:pPr>
          <w:r>
            <w:t>UNIT PRICE</w:t>
          </w:r>
        </w:p>
      </w:docPartBody>
    </w:docPart>
    <w:docPart>
      <w:docPartPr>
        <w:name w:val="F87B2E94EADE4E9D98F12F6C6C4560AC"/>
        <w:category>
          <w:name w:val="General"/>
          <w:gallery w:val="placeholder"/>
        </w:category>
        <w:types>
          <w:type w:val="bbPlcHdr"/>
        </w:types>
        <w:behaviors>
          <w:behavior w:val="content"/>
        </w:behaviors>
        <w:guid w:val="{8D33AEAB-3953-42C5-9760-2DCAA15EDE07}"/>
      </w:docPartPr>
      <w:docPartBody>
        <w:p w:rsidR="009665D4" w:rsidRDefault="00D768EA">
          <w:pPr>
            <w:pStyle w:val="F87B2E94EADE4E9D98F12F6C6C4560AC"/>
          </w:pPr>
          <w:r>
            <w:t>TOTAL</w:t>
          </w:r>
        </w:p>
      </w:docPartBody>
    </w:docPart>
    <w:docPart>
      <w:docPartPr>
        <w:name w:val="4F8C1D9CF7C54EB1887D462C37D0265D"/>
        <w:category>
          <w:name w:val="General"/>
          <w:gallery w:val="placeholder"/>
        </w:category>
        <w:types>
          <w:type w:val="bbPlcHdr"/>
        </w:types>
        <w:behaviors>
          <w:behavior w:val="content"/>
        </w:behaviors>
        <w:guid w:val="{49D5C1CC-A0A8-4045-B443-BD3E92E13917}"/>
      </w:docPartPr>
      <w:docPartBody>
        <w:p w:rsidR="009665D4" w:rsidRDefault="00D768EA">
          <w:pPr>
            <w:pStyle w:val="4F8C1D9CF7C54EB1887D462C37D0265D"/>
          </w:pPr>
          <w:r>
            <w:t>TOTAL DUE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23"/>
    <w:rsid w:val="002B4823"/>
    <w:rsid w:val="00895FE9"/>
    <w:rsid w:val="009665D4"/>
    <w:rsid w:val="00D768EA"/>
    <w:rsid w:val="00E01E61"/>
  </w:rsids>
  <m:mathPr>
    <m:mathFont m:val="Cambria Math"/>
    <m:brkBin m:val="before"/>
    <m:brkBinSub m:val="--"/>
    <m:smallFrac m:val="0"/>
    <m:dispDef/>
    <m:lMargin m:val="0"/>
    <m:rMargin m:val="0"/>
    <m:defJc m:val="centerGroup"/>
    <m:wrapIndent m:val="1440"/>
    <m:intLim m:val="subSup"/>
    <m:naryLim m:val="undOvr"/>
  </m:mathPr>
  <w:themeFontLang w:val="cy-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y-GB" w:eastAsia="cy-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A8E54CE5A499AB7AADF1615F1FCCF">
    <w:name w:val="886A8E54CE5A499AB7AADF1615F1FCCF"/>
  </w:style>
  <w:style w:type="paragraph" w:customStyle="1" w:styleId="1789B936A94A4A9188C67FF922312E66">
    <w:name w:val="1789B936A94A4A9188C67FF922312E66"/>
  </w:style>
  <w:style w:type="paragraph" w:customStyle="1" w:styleId="30013C8E8DA1460ABF759D44CFACE907">
    <w:name w:val="30013C8E8DA1460ABF759D44CFACE907"/>
  </w:style>
  <w:style w:type="paragraph" w:customStyle="1" w:styleId="B161405F3D9745C5B72E6615B3007345">
    <w:name w:val="B161405F3D9745C5B72E6615B3007345"/>
  </w:style>
  <w:style w:type="paragraph" w:customStyle="1" w:styleId="43802B73C6174CF5A48E11D5FF42C65C">
    <w:name w:val="43802B73C6174CF5A48E11D5FF42C65C"/>
  </w:style>
  <w:style w:type="paragraph" w:customStyle="1" w:styleId="0E5FAAEF0F7141C4A331066DD67C0010">
    <w:name w:val="0E5FAAEF0F7141C4A331066DD67C0010"/>
  </w:style>
  <w:style w:type="paragraph" w:customStyle="1" w:styleId="FAB8CE0A0290439E85071B533B9EE971">
    <w:name w:val="FAB8CE0A0290439E85071B533B9EE971"/>
  </w:style>
  <w:style w:type="paragraph" w:customStyle="1" w:styleId="0FE1A8C860EE4C91A4A09B31CBD582D7">
    <w:name w:val="0FE1A8C860EE4C91A4A09B31CBD582D7"/>
  </w:style>
  <w:style w:type="paragraph" w:customStyle="1" w:styleId="750ED499B2194978B0DB1FDCCDDBA716">
    <w:name w:val="750ED499B2194978B0DB1FDCCDDBA716"/>
  </w:style>
  <w:style w:type="paragraph" w:customStyle="1" w:styleId="CA924953937F450F89DDA71A5B270712">
    <w:name w:val="CA924953937F450F89DDA71A5B270712"/>
  </w:style>
  <w:style w:type="paragraph" w:customStyle="1" w:styleId="AC0C8FE25C884991A32FDC0F8D14E13D">
    <w:name w:val="AC0C8FE25C884991A32FDC0F8D14E13D"/>
  </w:style>
  <w:style w:type="paragraph" w:customStyle="1" w:styleId="26E048507965470987D687D808220260">
    <w:name w:val="26E048507965470987D687D808220260"/>
  </w:style>
  <w:style w:type="paragraph" w:customStyle="1" w:styleId="4AD71AFE5B6B43279B6933E8C21E3CA8">
    <w:name w:val="4AD71AFE5B6B43279B6933E8C21E3CA8"/>
  </w:style>
  <w:style w:type="paragraph" w:customStyle="1" w:styleId="4D599DEA6CE5484B8EBA1ED5D3D2ADD8">
    <w:name w:val="4D599DEA6CE5484B8EBA1ED5D3D2ADD8"/>
  </w:style>
  <w:style w:type="paragraph" w:customStyle="1" w:styleId="0A3A1C589BA9494D95D09FE2BC78AD66">
    <w:name w:val="0A3A1C589BA9494D95D09FE2BC78AD66"/>
  </w:style>
  <w:style w:type="paragraph" w:customStyle="1" w:styleId="A185A2274EB04D66A68853AE1231609E">
    <w:name w:val="A185A2274EB04D66A68853AE1231609E"/>
  </w:style>
  <w:style w:type="paragraph" w:customStyle="1" w:styleId="42FAC59A11F6495CA30E046E0DA22A7A">
    <w:name w:val="42FAC59A11F6495CA30E046E0DA22A7A"/>
  </w:style>
  <w:style w:type="paragraph" w:customStyle="1" w:styleId="1D1BD3D55389493BBB27095681CF6A5B">
    <w:name w:val="1D1BD3D55389493BBB27095681CF6A5B"/>
  </w:style>
  <w:style w:type="paragraph" w:customStyle="1" w:styleId="60CDF5F9DB8F479EAB655E050DE35E4C">
    <w:name w:val="60CDF5F9DB8F479EAB655E050DE35E4C"/>
  </w:style>
  <w:style w:type="paragraph" w:customStyle="1" w:styleId="6AE5B652DB454B11967736B88E50DF2E">
    <w:name w:val="6AE5B652DB454B11967736B88E50DF2E"/>
  </w:style>
  <w:style w:type="paragraph" w:customStyle="1" w:styleId="46EB04B9AC6440F5BA893344CC36A115">
    <w:name w:val="46EB04B9AC6440F5BA893344CC36A115"/>
  </w:style>
  <w:style w:type="paragraph" w:customStyle="1" w:styleId="D13C2E1793D64771B7A36028EA0F1611">
    <w:name w:val="D13C2E1793D64771B7A36028EA0F1611"/>
  </w:style>
  <w:style w:type="paragraph" w:customStyle="1" w:styleId="82F93BE77D8F43B49EDDFE5A49494BB2">
    <w:name w:val="82F93BE77D8F43B49EDDFE5A49494BB2"/>
  </w:style>
  <w:style w:type="paragraph" w:customStyle="1" w:styleId="1CE3A1FA7B434AD9AC0300D38320930C">
    <w:name w:val="1CE3A1FA7B434AD9AC0300D38320930C"/>
  </w:style>
  <w:style w:type="paragraph" w:customStyle="1" w:styleId="B019C29DA7BA459EA301943723AEFB58">
    <w:name w:val="B019C29DA7BA459EA301943723AEFB58"/>
  </w:style>
  <w:style w:type="paragraph" w:customStyle="1" w:styleId="01B2C96ED60C417C8C5E0CBB4D5E2880">
    <w:name w:val="01B2C96ED60C417C8C5E0CBB4D5E2880"/>
  </w:style>
  <w:style w:type="paragraph" w:customStyle="1" w:styleId="E17151060152422DAF8D3941D8460D34">
    <w:name w:val="E17151060152422DAF8D3941D8460D34"/>
  </w:style>
  <w:style w:type="paragraph" w:customStyle="1" w:styleId="B1954DAE28C14432946B1E48490A91FA">
    <w:name w:val="B1954DAE28C14432946B1E48490A91FA"/>
  </w:style>
  <w:style w:type="paragraph" w:customStyle="1" w:styleId="69D0C1C72E1549E6B7B1953FB9964378">
    <w:name w:val="69D0C1C72E1549E6B7B1953FB9964378"/>
  </w:style>
  <w:style w:type="paragraph" w:customStyle="1" w:styleId="E6503F42AAB840B1BB360A502C3E82AD">
    <w:name w:val="E6503F42AAB840B1BB360A502C3E82AD"/>
  </w:style>
  <w:style w:type="paragraph" w:customStyle="1" w:styleId="3861E4786DE345B19211482B50686E1B">
    <w:name w:val="3861E4786DE345B19211482B50686E1B"/>
  </w:style>
  <w:style w:type="paragraph" w:customStyle="1" w:styleId="A49985CAE583408A99AE182CBD8146B9">
    <w:name w:val="A49985CAE583408A99AE182CBD8146B9"/>
  </w:style>
  <w:style w:type="paragraph" w:customStyle="1" w:styleId="71F1D5E541F64C72B13D110CF0E7A6BC">
    <w:name w:val="71F1D5E541F64C72B13D110CF0E7A6BC"/>
  </w:style>
  <w:style w:type="paragraph" w:customStyle="1" w:styleId="7AFB8E33070843F4988FE48C5A9E0024">
    <w:name w:val="7AFB8E33070843F4988FE48C5A9E0024"/>
  </w:style>
  <w:style w:type="paragraph" w:customStyle="1" w:styleId="080E4AC00B0646C69A48A7E45B0D66CA">
    <w:name w:val="080E4AC00B0646C69A48A7E45B0D66CA"/>
  </w:style>
  <w:style w:type="paragraph" w:customStyle="1" w:styleId="04B39C9EF5A4480EB85C5863EE17E68C">
    <w:name w:val="04B39C9EF5A4480EB85C5863EE17E68C"/>
  </w:style>
  <w:style w:type="paragraph" w:customStyle="1" w:styleId="BD13A1EB8BFA42D39190C3BFB1DFC690">
    <w:name w:val="BD13A1EB8BFA42D39190C3BFB1DFC690"/>
  </w:style>
  <w:style w:type="paragraph" w:customStyle="1" w:styleId="A5865401818F47BCA338B946AAFC34CA">
    <w:name w:val="A5865401818F47BCA338B946AAFC34CA"/>
  </w:style>
  <w:style w:type="paragraph" w:customStyle="1" w:styleId="E04D169BC0CD4F4681D866A3C3F74565">
    <w:name w:val="E04D169BC0CD4F4681D866A3C3F74565"/>
  </w:style>
  <w:style w:type="paragraph" w:customStyle="1" w:styleId="D78885EC8E7544ACB2EB0C85B9B05A0C">
    <w:name w:val="D78885EC8E7544ACB2EB0C85B9B05A0C"/>
  </w:style>
  <w:style w:type="paragraph" w:customStyle="1" w:styleId="ADB3DED115C644B7992435ED77809D53">
    <w:name w:val="ADB3DED115C644B7992435ED77809D53"/>
  </w:style>
  <w:style w:type="paragraph" w:customStyle="1" w:styleId="F87B2E94EADE4E9D98F12F6C6C4560AC">
    <w:name w:val="F87B2E94EADE4E9D98F12F6C6C4560AC"/>
  </w:style>
  <w:style w:type="paragraph" w:customStyle="1" w:styleId="BBA7B71C64F44B7487333869695389E9">
    <w:name w:val="BBA7B71C64F44B7487333869695389E9"/>
  </w:style>
  <w:style w:type="paragraph" w:customStyle="1" w:styleId="D7BBD74D2A874BE4BB8717E193ABC25F">
    <w:name w:val="D7BBD74D2A874BE4BB8717E193ABC25F"/>
  </w:style>
  <w:style w:type="paragraph" w:customStyle="1" w:styleId="638E28B79B3E4D70A7B1CE7333048055">
    <w:name w:val="638E28B79B3E4D70A7B1CE7333048055"/>
  </w:style>
  <w:style w:type="paragraph" w:customStyle="1" w:styleId="CE23AC821BF145A2A548016DC9D66FA2">
    <w:name w:val="CE23AC821BF145A2A548016DC9D66FA2"/>
  </w:style>
  <w:style w:type="paragraph" w:customStyle="1" w:styleId="2CCF59928005433E841CED53EDEE27D7">
    <w:name w:val="2CCF59928005433E841CED53EDEE27D7"/>
  </w:style>
  <w:style w:type="paragraph" w:customStyle="1" w:styleId="ADC2BC7366094A00AE2EDD03285646D3">
    <w:name w:val="ADC2BC7366094A00AE2EDD03285646D3"/>
  </w:style>
  <w:style w:type="paragraph" w:customStyle="1" w:styleId="0F58CF5C90254AED9E297D3831492330">
    <w:name w:val="0F58CF5C90254AED9E297D3831492330"/>
  </w:style>
  <w:style w:type="paragraph" w:customStyle="1" w:styleId="4933C9719E5C4EEBB7FD6D5D00599F48">
    <w:name w:val="4933C9719E5C4EEBB7FD6D5D00599F48"/>
  </w:style>
  <w:style w:type="paragraph" w:customStyle="1" w:styleId="94E3BDC080374CBC97E63BD7571123F5">
    <w:name w:val="94E3BDC080374CBC97E63BD7571123F5"/>
  </w:style>
  <w:style w:type="paragraph" w:customStyle="1" w:styleId="63D4511A6BCC42DAAD957F9789B68CA9">
    <w:name w:val="63D4511A6BCC42DAAD957F9789B68CA9"/>
  </w:style>
  <w:style w:type="paragraph" w:customStyle="1" w:styleId="68E13AC8DF014370B500A151E72F74D6">
    <w:name w:val="68E13AC8DF014370B500A151E72F74D6"/>
  </w:style>
  <w:style w:type="paragraph" w:customStyle="1" w:styleId="CBB4133328A54E3EB7D309278B482447">
    <w:name w:val="CBB4133328A54E3EB7D309278B482447"/>
  </w:style>
  <w:style w:type="paragraph" w:customStyle="1" w:styleId="8792273FCDCD45439B4CE25DE6A4FADE">
    <w:name w:val="8792273FCDCD45439B4CE25DE6A4FADE"/>
  </w:style>
  <w:style w:type="paragraph" w:customStyle="1" w:styleId="076DC30A66FA4278A4399108C4D8C39B">
    <w:name w:val="076DC30A66FA4278A4399108C4D8C39B"/>
  </w:style>
  <w:style w:type="paragraph" w:customStyle="1" w:styleId="29E927CF6DD544CDBFE953BF57358F32">
    <w:name w:val="29E927CF6DD544CDBFE953BF57358F32"/>
  </w:style>
  <w:style w:type="paragraph" w:customStyle="1" w:styleId="8D57A38E628E4713813A5D69F322384E">
    <w:name w:val="8D57A38E628E4713813A5D69F322384E"/>
  </w:style>
  <w:style w:type="paragraph" w:customStyle="1" w:styleId="89E338E48F3F415384C76654A13FED08">
    <w:name w:val="89E338E48F3F415384C76654A13FED08"/>
  </w:style>
  <w:style w:type="paragraph" w:customStyle="1" w:styleId="5475162C67D1448D82D64CE4D9CA693F">
    <w:name w:val="5475162C67D1448D82D64CE4D9CA693F"/>
  </w:style>
  <w:style w:type="paragraph" w:customStyle="1" w:styleId="FCC8F1D822BD40D58728E0F13FC7D24A">
    <w:name w:val="FCC8F1D822BD40D58728E0F13FC7D24A"/>
  </w:style>
  <w:style w:type="paragraph" w:customStyle="1" w:styleId="9166ACD516DA4E4E8E6F8280D50E8222">
    <w:name w:val="9166ACD516DA4E4E8E6F8280D50E8222"/>
  </w:style>
  <w:style w:type="paragraph" w:customStyle="1" w:styleId="AF66E621F8B8490EA80DAA85E50D037B">
    <w:name w:val="AF66E621F8B8490EA80DAA85E50D037B"/>
  </w:style>
  <w:style w:type="paragraph" w:customStyle="1" w:styleId="730CE8B557F2426A8D0CAABA9234F25F">
    <w:name w:val="730CE8B557F2426A8D0CAABA9234F25F"/>
  </w:style>
  <w:style w:type="paragraph" w:customStyle="1" w:styleId="7C8272DABB3D4CB1864C8AE8D8A42EC5">
    <w:name w:val="7C8272DABB3D4CB1864C8AE8D8A42EC5"/>
  </w:style>
  <w:style w:type="paragraph" w:customStyle="1" w:styleId="505D868FB84E4327B93C6AF54935162C">
    <w:name w:val="505D868FB84E4327B93C6AF54935162C"/>
  </w:style>
  <w:style w:type="paragraph" w:customStyle="1" w:styleId="6F79280A4320436DB33F9142B57D9F42">
    <w:name w:val="6F79280A4320436DB33F9142B57D9F42"/>
  </w:style>
  <w:style w:type="paragraph" w:customStyle="1" w:styleId="CE77476212D54E009D284F86B78998DF">
    <w:name w:val="CE77476212D54E009D284F86B78998DF"/>
  </w:style>
  <w:style w:type="paragraph" w:customStyle="1" w:styleId="FAB59231C7DD4AB1A5CB52258B39EF56">
    <w:name w:val="FAB59231C7DD4AB1A5CB52258B39EF56"/>
  </w:style>
  <w:style w:type="paragraph" w:customStyle="1" w:styleId="993BB36C2708422ABBC3AAA938C06C32">
    <w:name w:val="993BB36C2708422ABBC3AAA938C06C32"/>
  </w:style>
  <w:style w:type="paragraph" w:customStyle="1" w:styleId="34DC4763D0CD4F7B8EC82A8B059A78DD">
    <w:name w:val="34DC4763D0CD4F7B8EC82A8B059A78DD"/>
  </w:style>
  <w:style w:type="paragraph" w:customStyle="1" w:styleId="C04DBE15560F4707A15ADD07DE04E8AE">
    <w:name w:val="C04DBE15560F4707A15ADD07DE04E8AE"/>
  </w:style>
  <w:style w:type="paragraph" w:customStyle="1" w:styleId="65E2CC1A70AC4A9288973B58CAFDD81E">
    <w:name w:val="65E2CC1A70AC4A9288973B58CAFDD81E"/>
  </w:style>
  <w:style w:type="paragraph" w:customStyle="1" w:styleId="C469C44A9C8741ABB57FEAF8DF819DA2">
    <w:name w:val="C469C44A9C8741ABB57FEAF8DF819DA2"/>
  </w:style>
  <w:style w:type="paragraph" w:customStyle="1" w:styleId="9A8A9224CEB941338AE4A26E1AA6C4FB">
    <w:name w:val="9A8A9224CEB941338AE4A26E1AA6C4FB"/>
  </w:style>
  <w:style w:type="paragraph" w:customStyle="1" w:styleId="BD9CF13EC1FB4FDCB353F66AC28408D2">
    <w:name w:val="BD9CF13EC1FB4FDCB353F66AC28408D2"/>
  </w:style>
  <w:style w:type="paragraph" w:customStyle="1" w:styleId="68B0B18C3BAC424B9E9BF00A5C23B618">
    <w:name w:val="68B0B18C3BAC424B9E9BF00A5C23B618"/>
  </w:style>
  <w:style w:type="paragraph" w:customStyle="1" w:styleId="D2D3AEBFD925475891B0665097810F5B">
    <w:name w:val="D2D3AEBFD925475891B0665097810F5B"/>
  </w:style>
  <w:style w:type="paragraph" w:customStyle="1" w:styleId="189C72A8AC2E48379725CE514461FD30">
    <w:name w:val="189C72A8AC2E48379725CE514461FD30"/>
  </w:style>
  <w:style w:type="paragraph" w:customStyle="1" w:styleId="3A2E76E0BBA94BE98A366757132009D5">
    <w:name w:val="3A2E76E0BBA94BE98A366757132009D5"/>
  </w:style>
  <w:style w:type="paragraph" w:customStyle="1" w:styleId="41AAB4F14EFD4798B23A3A91A359714F">
    <w:name w:val="41AAB4F14EFD4798B23A3A91A359714F"/>
  </w:style>
  <w:style w:type="paragraph" w:customStyle="1" w:styleId="22D8CBA2C5F0408E92BDE70F3BB8B4F1">
    <w:name w:val="22D8CBA2C5F0408E92BDE70F3BB8B4F1"/>
  </w:style>
  <w:style w:type="paragraph" w:customStyle="1" w:styleId="EBE6EA12C921444491EA4F36677490C5">
    <w:name w:val="EBE6EA12C921444491EA4F36677490C5"/>
  </w:style>
  <w:style w:type="paragraph" w:customStyle="1" w:styleId="6D0FA78A46544FFE866064025661EF18">
    <w:name w:val="6D0FA78A46544FFE866064025661EF18"/>
  </w:style>
  <w:style w:type="paragraph" w:customStyle="1" w:styleId="A40187B9388145479E23BB3FDECE790A">
    <w:name w:val="A40187B9388145479E23BB3FDECE790A"/>
  </w:style>
  <w:style w:type="paragraph" w:customStyle="1" w:styleId="7AFDBF0089D74527A4314DCFD840D768">
    <w:name w:val="7AFDBF0089D74527A4314DCFD840D768"/>
  </w:style>
  <w:style w:type="paragraph" w:customStyle="1" w:styleId="10B8960DDFB2443A907FC200876512ED">
    <w:name w:val="10B8960DDFB2443A907FC200876512ED"/>
  </w:style>
  <w:style w:type="paragraph" w:customStyle="1" w:styleId="D37998EFFE564F24857A45764FC992D6">
    <w:name w:val="D37998EFFE564F24857A45764FC992D6"/>
  </w:style>
  <w:style w:type="paragraph" w:customStyle="1" w:styleId="4F8C1D9CF7C54EB1887D462C37D0265D">
    <w:name w:val="4F8C1D9CF7C54EB1887D462C37D0265D"/>
  </w:style>
  <w:style w:type="paragraph" w:customStyle="1" w:styleId="4B1552C9B82245F0A011723EED98A7A3">
    <w:name w:val="4B1552C9B82245F0A011723EED98A7A3"/>
  </w:style>
  <w:style w:type="paragraph" w:customStyle="1" w:styleId="BA174D347B6D403A9E8EC7DB8DB090A1">
    <w:name w:val="BA174D347B6D403A9E8EC7DB8DB090A1"/>
  </w:style>
  <w:style w:type="paragraph" w:customStyle="1" w:styleId="CCB14926853B4D33AC15899FB7CB3DD3">
    <w:name w:val="CCB14926853B4D33AC15899FB7CB3DD3"/>
  </w:style>
  <w:style w:type="paragraph" w:customStyle="1" w:styleId="9F337D293C0C4485A14801EF9078E158">
    <w:name w:val="9F337D293C0C4485A14801EF9078E158"/>
  </w:style>
  <w:style w:type="paragraph" w:customStyle="1" w:styleId="17ACB906B3464BDB8A8D3E34AA3B4364">
    <w:name w:val="17ACB906B3464BDB8A8D3E34AA3B4364"/>
  </w:style>
  <w:style w:type="paragraph" w:customStyle="1" w:styleId="CB8038DE2CFA4B18BFBCFE614067F762">
    <w:name w:val="CB8038DE2CFA4B18BFBCFE614067F762"/>
  </w:style>
  <w:style w:type="paragraph" w:customStyle="1" w:styleId="12D83CA60C0F44D395DAC056A14925AF">
    <w:name w:val="12D83CA60C0F44D395DAC056A14925AF"/>
  </w:style>
  <w:style w:type="paragraph" w:customStyle="1" w:styleId="536BACE64205404CA5FC76699DF1B1EF">
    <w:name w:val="536BACE64205404CA5FC76699DF1B1EF"/>
  </w:style>
  <w:style w:type="paragraph" w:customStyle="1" w:styleId="BD74BDE66A684BA09849B37A7DBB33C2">
    <w:name w:val="BD74BDE66A684BA09849B37A7DBB33C2"/>
  </w:style>
  <w:style w:type="paragraph" w:customStyle="1" w:styleId="2F8A94777BB346D6B78D257C967DC317">
    <w:name w:val="2F8A94777BB346D6B78D257C967DC317"/>
  </w:style>
  <w:style w:type="paragraph" w:customStyle="1" w:styleId="CFA81870F3D347ED952B79F8647032AD">
    <w:name w:val="CFA81870F3D347ED952B79F8647032AD"/>
  </w:style>
  <w:style w:type="paragraph" w:customStyle="1" w:styleId="E3200ECA4A604BFF81E48A1441ACB712">
    <w:name w:val="E3200ECA4A604BFF81E48A1441ACB712"/>
    <w:rsid w:val="002B4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45 Carn Celyn, Beddau CF382DN</CompanyAddress>
  <CompanyPhone>07816609858</CompanyPhone>
  <CompanyFax/>
  <CompanyEmail>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C:\Users\jamesthomas\AppData\Roaming\Microsoft\Templates\Simple sales invoice.dotx</Template>
  <TotalTime>3</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James Thomas</dc:creator>
  <cp:keywords/>
  <cp:lastModifiedBy>Emily Davies</cp:lastModifiedBy>
  <cp:revision>3</cp:revision>
  <cp:lastPrinted>2006-08-01T17:47:00Z</cp:lastPrinted>
  <dcterms:created xsi:type="dcterms:W3CDTF">2020-03-05T15:31:00Z</dcterms:created>
  <dcterms:modified xsi:type="dcterms:W3CDTF">2020-03-05T15:34:00Z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